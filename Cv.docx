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2"/>
        <w:gridCol w:w="423"/>
        <w:gridCol w:w="6607"/>
      </w:tblGrid>
      <w:tr w:rsidR="00B6466C" w14:paraId="5A1F95DA" w14:textId="77777777" w:rsidTr="00222466">
        <w:trPr>
          <w:trHeight w:val="993"/>
          <w:jc w:val="center"/>
        </w:trPr>
        <w:tc>
          <w:tcPr>
            <w:tcW w:w="2942" w:type="dxa"/>
          </w:tcPr>
          <w:p w14:paraId="2FAA1980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2BA118C5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14:paraId="5E400C2A" w14:textId="77777777" w:rsidR="00B6466C" w:rsidRPr="00590471" w:rsidRDefault="008C0278" w:rsidP="00222466">
            <w:pPr>
              <w:pStyle w:val="Title"/>
            </w:pPr>
            <w:r>
              <w:t>Ana</w:t>
            </w:r>
            <w:r w:rsidR="00B6466C" w:rsidRPr="00590471">
              <w:br/>
            </w:r>
            <w:proofErr w:type="spellStart"/>
            <w:r>
              <w:t>Vučeljić</w:t>
            </w:r>
            <w:proofErr w:type="spellEnd"/>
          </w:p>
        </w:tc>
      </w:tr>
      <w:tr w:rsidR="00B6466C" w14:paraId="14A6CC66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8C4A9EF" w14:textId="02F78167" w:rsidR="00B6466C" w:rsidRDefault="00B6466C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14:paraId="7BB7F237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AD41141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3F0B9579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5DFC1A1A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2B82485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6DA6D510" w14:textId="0B40D15D" w:rsidR="000F7D04" w:rsidRDefault="000F7D04" w:rsidP="000F7D04">
            <w:pPr>
              <w:pStyle w:val="Heading2"/>
            </w:pPr>
            <w:r w:rsidRPr="000F7D04">
              <w:t>Education</w:t>
            </w:r>
          </w:p>
          <w:p w14:paraId="04F7A5B0" w14:textId="2B9C114D" w:rsidR="006050D8" w:rsidRPr="006050D8" w:rsidRDefault="006050D8" w:rsidP="006050D8">
            <w:r>
              <w:t>Primary school: “</w:t>
            </w:r>
            <w:proofErr w:type="spellStart"/>
            <w:r>
              <w:t>Oslobodioci</w:t>
            </w:r>
            <w:proofErr w:type="spellEnd"/>
            <w:r>
              <w:t xml:space="preserve"> </w:t>
            </w:r>
            <w:proofErr w:type="spellStart"/>
            <w:r>
              <w:t>Beograda</w:t>
            </w:r>
            <w:proofErr w:type="spellEnd"/>
            <w:r>
              <w:t>” in Belgrade</w:t>
            </w:r>
          </w:p>
          <w:p w14:paraId="4513516A" w14:textId="53A6573E" w:rsidR="006050D8" w:rsidRDefault="006050D8" w:rsidP="006050D8">
            <w:pPr>
              <w:pStyle w:val="ListBullet"/>
              <w:rPr>
                <w:i/>
                <w:iCs/>
              </w:rPr>
            </w:pPr>
            <w:r w:rsidRPr="008C027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(2005-2013)</w:t>
            </w:r>
          </w:p>
          <w:p w14:paraId="7DE9E691" w14:textId="77777777" w:rsidR="006050D8" w:rsidRPr="008C0278" w:rsidRDefault="006050D8" w:rsidP="006050D8">
            <w:pPr>
              <w:pStyle w:val="ListBullet"/>
              <w:numPr>
                <w:ilvl w:val="0"/>
                <w:numId w:val="0"/>
              </w:numPr>
              <w:ind w:left="360"/>
              <w:rPr>
                <w:i/>
                <w:iCs/>
              </w:rPr>
            </w:pPr>
          </w:p>
          <w:p w14:paraId="678AF86B" w14:textId="134EA753" w:rsidR="006050D8" w:rsidRPr="000F7D04" w:rsidRDefault="006050D8" w:rsidP="006050D8">
            <w:r>
              <w:t>High school: Third Belgrade’s Gymnasium</w:t>
            </w:r>
          </w:p>
          <w:p w14:paraId="26C04920" w14:textId="6A94009B" w:rsidR="006050D8" w:rsidRPr="008C0278" w:rsidRDefault="006050D8" w:rsidP="006050D8">
            <w:pPr>
              <w:pStyle w:val="ListBullet"/>
              <w:rPr>
                <w:i/>
                <w:iCs/>
              </w:rPr>
            </w:pPr>
            <w:r w:rsidRPr="008C027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(2013-2017)</w:t>
            </w:r>
            <w:r w:rsidRPr="008C0278">
              <w:rPr>
                <w:i/>
                <w:iCs/>
              </w:rPr>
              <w:t xml:space="preserve">  </w:t>
            </w:r>
          </w:p>
          <w:p w14:paraId="577D509F" w14:textId="77777777" w:rsidR="006050D8" w:rsidRPr="006050D8" w:rsidRDefault="006050D8" w:rsidP="006050D8"/>
          <w:p w14:paraId="3448BFBF" w14:textId="77777777" w:rsidR="000F7D04" w:rsidRPr="000F7D04" w:rsidRDefault="008C0278" w:rsidP="000F7D04">
            <w:r w:rsidRPr="008C0278">
              <w:t>Faculty of Electrical Engineering</w:t>
            </w:r>
            <w:r>
              <w:t>, Belgrade, Serbia</w:t>
            </w:r>
          </w:p>
          <w:p w14:paraId="65F0E2D1" w14:textId="3763F862" w:rsidR="000F7D04" w:rsidRDefault="008C0278" w:rsidP="000F7D04">
            <w:pPr>
              <w:pStyle w:val="ListBullet"/>
              <w:rPr>
                <w:i/>
                <w:iCs/>
              </w:rPr>
            </w:pPr>
            <w:r w:rsidRPr="008C0278">
              <w:rPr>
                <w:i/>
                <w:iCs/>
              </w:rPr>
              <w:t xml:space="preserve"> Bachelor’s degree in Electrical Engineering (2017-)  </w:t>
            </w:r>
          </w:p>
          <w:p w14:paraId="113C9DB3" w14:textId="77777777" w:rsidR="006050D8" w:rsidRDefault="006050D8" w:rsidP="006050D8">
            <w:pPr>
              <w:pStyle w:val="ListBullet"/>
              <w:numPr>
                <w:ilvl w:val="0"/>
                <w:numId w:val="0"/>
              </w:numPr>
              <w:ind w:left="360"/>
              <w:rPr>
                <w:i/>
                <w:iCs/>
              </w:rPr>
            </w:pPr>
          </w:p>
          <w:p w14:paraId="758EDBCC" w14:textId="77777777" w:rsidR="006050D8" w:rsidRDefault="006050D8" w:rsidP="006050D8">
            <w:pPr>
              <w:pStyle w:val="Heading2"/>
              <w:spacing w:before="0"/>
            </w:pPr>
            <w:r>
              <w:t>Skills</w:t>
            </w:r>
          </w:p>
          <w:p w14:paraId="04930AD6" w14:textId="4CE8A01F" w:rsidR="006050D8" w:rsidRDefault="006050D8" w:rsidP="006050D8">
            <w:pPr>
              <w:pStyle w:val="Experience"/>
            </w:pPr>
            <w:r>
              <w:t xml:space="preserve"> </w:t>
            </w:r>
            <w:r w:rsidRPr="002A17F8">
              <w:rPr>
                <w:rStyle w:val="Strong"/>
              </w:rPr>
              <w:t>•</w:t>
            </w:r>
            <w:r>
              <w:t xml:space="preserve"> </w:t>
            </w:r>
            <w:r>
              <w:t>Excellent: C/C++, Pascal, Java, HTML, Bootstrap, SQL, JavaScript</w:t>
            </w:r>
          </w:p>
          <w:p w14:paraId="0C222211" w14:textId="0479C10D" w:rsidR="006050D8" w:rsidRDefault="006050D8" w:rsidP="006050D8">
            <w:pPr>
              <w:pStyle w:val="Experience"/>
            </w:pPr>
            <w:r w:rsidRPr="002A17F8">
              <w:rPr>
                <w:rStyle w:val="Strong"/>
              </w:rPr>
              <w:t>•</w:t>
            </w:r>
            <w:r>
              <w:t xml:space="preserve"> </w:t>
            </w:r>
            <w:r w:rsidR="00E40D3D">
              <w:t>P</w:t>
            </w:r>
            <w:r w:rsidRPr="006050D8">
              <w:t>roficient</w:t>
            </w:r>
            <w:r w:rsidR="00E40D3D">
              <w:t xml:space="preserve"> in</w:t>
            </w:r>
            <w:r>
              <w:t xml:space="preserve">: </w:t>
            </w:r>
            <w:proofErr w:type="spellStart"/>
            <w:r w:rsidR="00E40D3D">
              <w:t>MatLab</w:t>
            </w:r>
            <w:proofErr w:type="spellEnd"/>
            <w:r w:rsidR="00E40D3D">
              <w:t>, JSON, PHP, Ajax, NetBeans</w:t>
            </w:r>
          </w:p>
          <w:p w14:paraId="01AA7281" w14:textId="61F20C45" w:rsidR="00E40D3D" w:rsidRDefault="00E40D3D" w:rsidP="00E40D3D">
            <w:pPr>
              <w:pStyle w:val="Experience"/>
            </w:pPr>
            <w:r w:rsidRPr="002A17F8">
              <w:rPr>
                <w:rStyle w:val="Strong"/>
              </w:rPr>
              <w:t>•</w:t>
            </w:r>
            <w:r>
              <w:t xml:space="preserve"> </w:t>
            </w:r>
            <w:r>
              <w:t xml:space="preserve">Experience in using Git, Eclipse, Visual Studio, Visual Studio Code and </w:t>
            </w:r>
            <w:r w:rsidR="005A7C89">
              <w:t>other Microsoft Office products (Word, Excel, PowerPoint, Teams…)</w:t>
            </w:r>
          </w:p>
          <w:p w14:paraId="514A20BF" w14:textId="38C3DF5C" w:rsidR="005A7C89" w:rsidRDefault="005A7C89" w:rsidP="005A7C89">
            <w:pPr>
              <w:pStyle w:val="Heading2"/>
              <w:spacing w:before="0"/>
            </w:pPr>
            <w:r>
              <w:t>Projects</w:t>
            </w:r>
          </w:p>
          <w:p w14:paraId="23D72B5C" w14:textId="5D6AC7F8" w:rsidR="005A7C89" w:rsidRDefault="005A7C89" w:rsidP="005A7C89">
            <w:pPr>
              <w:pStyle w:val="Experience"/>
            </w:pPr>
            <w:r>
              <w:t xml:space="preserve"> </w:t>
            </w:r>
            <w:r w:rsidRPr="002A17F8">
              <w:rPr>
                <w:rStyle w:val="Strong"/>
              </w:rPr>
              <w:t>•</w:t>
            </w:r>
            <w:r>
              <w:t xml:space="preserve"> </w:t>
            </w:r>
            <w:r>
              <w:t xml:space="preserve">Creating HTML websites for food delivery and </w:t>
            </w:r>
            <w:proofErr w:type="spellStart"/>
            <w:r>
              <w:t>Realestate</w:t>
            </w:r>
            <w:proofErr w:type="spellEnd"/>
            <w:r>
              <w:t xml:space="preserve"> appraiser</w:t>
            </w:r>
          </w:p>
          <w:p w14:paraId="10A73873" w14:textId="3DF50BB7" w:rsidR="005A7C89" w:rsidRDefault="005A7C89" w:rsidP="005A7C89">
            <w:pPr>
              <w:pStyle w:val="Experience"/>
            </w:pPr>
            <w:r w:rsidRPr="002A17F8">
              <w:rPr>
                <w:rStyle w:val="Strong"/>
              </w:rPr>
              <w:t>•</w:t>
            </w:r>
            <w:r>
              <w:t xml:space="preserve"> </w:t>
            </w:r>
            <w:r>
              <w:t>Creating and solving a maze in C</w:t>
            </w:r>
          </w:p>
          <w:p w14:paraId="7CCF33B6" w14:textId="114D5635" w:rsidR="005A7C89" w:rsidRDefault="005A7C89" w:rsidP="005A7C89">
            <w:pPr>
              <w:pStyle w:val="Experience"/>
            </w:pPr>
            <w:r w:rsidRPr="002A17F8">
              <w:rPr>
                <w:rStyle w:val="Strong"/>
              </w:rPr>
              <w:t>•</w:t>
            </w:r>
            <w:r>
              <w:t xml:space="preserve"> Creating and solving a </w:t>
            </w:r>
            <w:r>
              <w:t>3x3 puzzle in C</w:t>
            </w:r>
          </w:p>
          <w:p w14:paraId="4DEFC020" w14:textId="06161BC2" w:rsidR="00E40D3D" w:rsidRDefault="005A7C89" w:rsidP="006050D8">
            <w:pPr>
              <w:pStyle w:val="Experience"/>
            </w:pPr>
            <w:r w:rsidRPr="002A17F8">
              <w:rPr>
                <w:rStyle w:val="Strong"/>
              </w:rPr>
              <w:t>•</w:t>
            </w:r>
            <w:r>
              <w:t xml:space="preserve"> </w:t>
            </w:r>
            <w:r w:rsidRPr="005A7C89">
              <w:t>Creating “Brick Breaker” game on FPGA board</w:t>
            </w:r>
          </w:p>
          <w:p w14:paraId="68E0BD97" w14:textId="7F435483" w:rsidR="005A7C89" w:rsidRDefault="005A7C89" w:rsidP="005A7C89">
            <w:pPr>
              <w:pStyle w:val="Experience"/>
            </w:pPr>
            <w:r w:rsidRPr="002A17F8">
              <w:rPr>
                <w:rStyle w:val="Strong"/>
              </w:rPr>
              <w:t>•</w:t>
            </w:r>
            <w:r>
              <w:t xml:space="preserve"> </w:t>
            </w:r>
            <w:r>
              <w:t xml:space="preserve">Currently working in </w:t>
            </w:r>
            <w:proofErr w:type="gramStart"/>
            <w:r>
              <w:t>4 person</w:t>
            </w:r>
            <w:proofErr w:type="gramEnd"/>
            <w:r>
              <w:t xml:space="preserve"> team on making HTML website for finding and rating restaurants in Belgrade</w:t>
            </w:r>
            <w:bookmarkStart w:id="0" w:name="_GoBack"/>
            <w:bookmarkEnd w:id="0"/>
          </w:p>
          <w:p w14:paraId="19338778" w14:textId="77777777" w:rsidR="005A7C89" w:rsidRDefault="005A7C89" w:rsidP="006050D8">
            <w:pPr>
              <w:pStyle w:val="Experience"/>
            </w:pPr>
          </w:p>
          <w:p w14:paraId="0671624F" w14:textId="77777777" w:rsidR="005A7C89" w:rsidRDefault="005A7C89" w:rsidP="006050D8">
            <w:pPr>
              <w:pStyle w:val="Experience"/>
            </w:pPr>
          </w:p>
          <w:p w14:paraId="448BB780" w14:textId="1B09041F" w:rsidR="000F7D04" w:rsidRPr="005A7C89" w:rsidRDefault="000F7D04" w:rsidP="005A7C89">
            <w:pPr>
              <w:pStyle w:val="ListBullet"/>
              <w:numPr>
                <w:ilvl w:val="0"/>
                <w:numId w:val="0"/>
              </w:numPr>
              <w:ind w:left="360"/>
              <w:rPr>
                <w:i/>
                <w:iCs/>
              </w:rPr>
            </w:pPr>
          </w:p>
        </w:tc>
      </w:tr>
      <w:tr w:rsidR="00555003" w14:paraId="3CFE2106" w14:textId="77777777" w:rsidTr="00555003">
        <w:trPr>
          <w:trHeight w:val="1290"/>
          <w:jc w:val="center"/>
        </w:trPr>
        <w:tc>
          <w:tcPr>
            <w:tcW w:w="2942" w:type="dxa"/>
          </w:tcPr>
          <w:p w14:paraId="70B9C934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5CCE65AA" w14:textId="77777777" w:rsidR="00E40D3D" w:rsidRDefault="00E40D3D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41F793A4" w14:textId="77777777" w:rsidR="00E40D3D" w:rsidRDefault="00E40D3D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4798C9DA" w14:textId="77777777" w:rsidR="00E40D3D" w:rsidRDefault="00E40D3D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358B1A22" w14:textId="77777777" w:rsidR="00E40D3D" w:rsidRDefault="00E40D3D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3A7212FB" w14:textId="34766218" w:rsidR="00E40D3D" w:rsidRDefault="00E40D3D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14:paraId="454F00B9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2DB955F" w14:textId="77777777" w:rsidR="00555003" w:rsidRPr="00590471" w:rsidRDefault="00555003" w:rsidP="00222466"/>
        </w:tc>
      </w:tr>
      <w:tr w:rsidR="00555003" w14:paraId="43A0BD64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5ECDB2E1" w14:textId="77777777" w:rsidR="00E40D3D" w:rsidRDefault="00E40D3D" w:rsidP="00222466">
            <w:pPr>
              <w:pStyle w:val="Information"/>
            </w:pPr>
          </w:p>
          <w:p w14:paraId="7C45AFE8" w14:textId="149CCF69" w:rsidR="00555003" w:rsidRPr="00222466" w:rsidRDefault="008C0278" w:rsidP="00222466">
            <w:pPr>
              <w:pStyle w:val="Information"/>
            </w:pPr>
            <w:r>
              <w:t>Belgrade, 11060</w:t>
            </w:r>
          </w:p>
        </w:tc>
        <w:tc>
          <w:tcPr>
            <w:tcW w:w="423" w:type="dxa"/>
            <w:vMerge/>
          </w:tcPr>
          <w:p w14:paraId="187A482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62DBC62" w14:textId="77777777" w:rsidR="00555003" w:rsidRDefault="00555003" w:rsidP="005801E5">
            <w:pPr>
              <w:pStyle w:val="Heading1"/>
            </w:pPr>
          </w:p>
        </w:tc>
      </w:tr>
      <w:tr w:rsidR="00555003" w14:paraId="3B74F981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088E6B3D" w14:textId="77777777"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14:paraId="5AB4C8B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64841DB8" w14:textId="77777777" w:rsidR="00555003" w:rsidRDefault="00555003" w:rsidP="005801E5">
            <w:pPr>
              <w:pStyle w:val="Heading1"/>
            </w:pPr>
          </w:p>
        </w:tc>
      </w:tr>
      <w:tr w:rsidR="00555003" w14:paraId="01153364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7FA960FC" w14:textId="77777777" w:rsidR="00E40D3D" w:rsidRDefault="00E40D3D" w:rsidP="00222466">
            <w:pPr>
              <w:pStyle w:val="Information"/>
            </w:pPr>
          </w:p>
          <w:p w14:paraId="1194A5A7" w14:textId="1454435F" w:rsidR="00555003" w:rsidRPr="00222466" w:rsidRDefault="008C0278" w:rsidP="00222466">
            <w:pPr>
              <w:pStyle w:val="Information"/>
            </w:pPr>
            <w:r>
              <w:t>0638976787</w:t>
            </w:r>
          </w:p>
        </w:tc>
        <w:tc>
          <w:tcPr>
            <w:tcW w:w="423" w:type="dxa"/>
            <w:vMerge/>
          </w:tcPr>
          <w:p w14:paraId="0EA3BEB4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AD7BA5C" w14:textId="77777777" w:rsidR="00555003" w:rsidRDefault="00555003" w:rsidP="005801E5">
            <w:pPr>
              <w:pStyle w:val="Heading1"/>
            </w:pPr>
          </w:p>
        </w:tc>
      </w:tr>
      <w:tr w:rsidR="00555003" w14:paraId="78F6F351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2561403F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1EEA7E37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4F8D458" w14:textId="77777777" w:rsidR="00555003" w:rsidRDefault="00555003" w:rsidP="005801E5">
            <w:pPr>
              <w:pStyle w:val="Heading1"/>
            </w:pPr>
          </w:p>
        </w:tc>
      </w:tr>
      <w:tr w:rsidR="00555003" w14:paraId="50451797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6C5A9AA7" w14:textId="77777777" w:rsidR="00E40D3D" w:rsidRDefault="00E40D3D" w:rsidP="00222466">
            <w:pPr>
              <w:pStyle w:val="Information"/>
              <w:rPr>
                <w:sz w:val="18"/>
                <w:szCs w:val="16"/>
              </w:rPr>
            </w:pPr>
          </w:p>
          <w:p w14:paraId="34E16D97" w14:textId="1FFA9CB5" w:rsidR="00555003" w:rsidRPr="00222466" w:rsidRDefault="008C0278" w:rsidP="00222466">
            <w:pPr>
              <w:pStyle w:val="Information"/>
            </w:pPr>
            <w:r>
              <w:rPr>
                <w:sz w:val="18"/>
                <w:szCs w:val="16"/>
              </w:rPr>
              <w:t>v</w:t>
            </w:r>
            <w:r w:rsidRPr="008C0278">
              <w:rPr>
                <w:sz w:val="18"/>
                <w:szCs w:val="16"/>
              </w:rPr>
              <w:t>a170626d@student.etf.bg.ac.rs</w:t>
            </w:r>
          </w:p>
        </w:tc>
        <w:tc>
          <w:tcPr>
            <w:tcW w:w="423" w:type="dxa"/>
            <w:vMerge/>
          </w:tcPr>
          <w:p w14:paraId="4735FF2A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7D8AC8C5" w14:textId="77777777" w:rsidR="00555003" w:rsidRDefault="00555003" w:rsidP="005801E5">
            <w:pPr>
              <w:pStyle w:val="Heading1"/>
            </w:pPr>
          </w:p>
        </w:tc>
      </w:tr>
      <w:tr w:rsidR="00555003" w14:paraId="6AAC3A95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05A6D699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6C835DC8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6B1B653" w14:textId="77777777" w:rsidR="00555003" w:rsidRDefault="00555003" w:rsidP="005801E5">
            <w:pPr>
              <w:pStyle w:val="Heading1"/>
            </w:pPr>
          </w:p>
        </w:tc>
      </w:tr>
      <w:tr w:rsidR="00555003" w14:paraId="32F17553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7581652E" w14:textId="77777777" w:rsidR="00555003" w:rsidRDefault="00555003" w:rsidP="00222466">
            <w:pPr>
              <w:pStyle w:val="Information"/>
            </w:pPr>
          </w:p>
          <w:p w14:paraId="6C505B50" w14:textId="62BE1A04" w:rsidR="00E40D3D" w:rsidRPr="00222466" w:rsidRDefault="00E40D3D" w:rsidP="00222466">
            <w:pPr>
              <w:pStyle w:val="Information"/>
            </w:pPr>
            <w:proofErr w:type="spellStart"/>
            <w:r>
              <w:t>Primorska</w:t>
            </w:r>
            <w:proofErr w:type="spellEnd"/>
            <w:r>
              <w:t xml:space="preserve"> 17, Belgrade, Serbia</w:t>
            </w:r>
          </w:p>
        </w:tc>
        <w:tc>
          <w:tcPr>
            <w:tcW w:w="423" w:type="dxa"/>
            <w:vMerge/>
          </w:tcPr>
          <w:p w14:paraId="61CC0F8F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6C7DD8C2" w14:textId="77777777" w:rsidR="00555003" w:rsidRDefault="00555003" w:rsidP="005801E5">
            <w:pPr>
              <w:pStyle w:val="Heading1"/>
            </w:pPr>
          </w:p>
        </w:tc>
      </w:tr>
      <w:tr w:rsidR="00555003" w14:paraId="08A124BD" w14:textId="77777777" w:rsidTr="00222466">
        <w:trPr>
          <w:trHeight w:val="2448"/>
          <w:jc w:val="center"/>
        </w:trPr>
        <w:tc>
          <w:tcPr>
            <w:tcW w:w="2942" w:type="dxa"/>
          </w:tcPr>
          <w:p w14:paraId="742ECBE3" w14:textId="77777777" w:rsidR="00555003" w:rsidRDefault="00555003" w:rsidP="00222466"/>
        </w:tc>
        <w:tc>
          <w:tcPr>
            <w:tcW w:w="423" w:type="dxa"/>
          </w:tcPr>
          <w:p w14:paraId="4250C265" w14:textId="77777777" w:rsidR="00555003" w:rsidRDefault="00555003" w:rsidP="00222466"/>
        </w:tc>
        <w:tc>
          <w:tcPr>
            <w:tcW w:w="6607" w:type="dxa"/>
            <w:vMerge/>
          </w:tcPr>
          <w:p w14:paraId="2F3E6B25" w14:textId="77777777" w:rsidR="00555003" w:rsidRDefault="00555003" w:rsidP="00222466"/>
        </w:tc>
      </w:tr>
    </w:tbl>
    <w:p w14:paraId="290B2647" w14:textId="77777777" w:rsidR="007F5B63" w:rsidRPr="00CE1E3D" w:rsidRDefault="007F5B63" w:rsidP="00CE1E3D">
      <w:pPr>
        <w:pStyle w:val="BodyText"/>
      </w:pPr>
    </w:p>
    <w:sectPr w:rsidR="007F5B63" w:rsidRPr="00CE1E3D" w:rsidSect="00B6466C">
      <w:headerReference w:type="default" r:id="rId10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330FF" w14:textId="77777777" w:rsidR="003E279F" w:rsidRDefault="003E279F" w:rsidP="00590471">
      <w:r>
        <w:separator/>
      </w:r>
    </w:p>
  </w:endnote>
  <w:endnote w:type="continuationSeparator" w:id="0">
    <w:p w14:paraId="1A8C195D" w14:textId="77777777" w:rsidR="003E279F" w:rsidRDefault="003E279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95538" w14:textId="77777777" w:rsidR="003E279F" w:rsidRDefault="003E279F" w:rsidP="00590471">
      <w:r>
        <w:separator/>
      </w:r>
    </w:p>
  </w:footnote>
  <w:footnote w:type="continuationSeparator" w:id="0">
    <w:p w14:paraId="1E4808EE" w14:textId="77777777" w:rsidR="003E279F" w:rsidRDefault="003E279F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0D02C" w14:textId="77777777"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15C38D9" wp14:editId="59FDC74E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302371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<v:imagedata r:id="rId6" o:title="Email icon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CE94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59D4"/>
    <w:multiLevelType w:val="hybridMultilevel"/>
    <w:tmpl w:val="DB1665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78"/>
    <w:rsid w:val="00060042"/>
    <w:rsid w:val="000E0114"/>
    <w:rsid w:val="000F7D04"/>
    <w:rsid w:val="00150ABD"/>
    <w:rsid w:val="00222466"/>
    <w:rsid w:val="00332A22"/>
    <w:rsid w:val="003D3540"/>
    <w:rsid w:val="003E279F"/>
    <w:rsid w:val="00472C27"/>
    <w:rsid w:val="00555003"/>
    <w:rsid w:val="005801E5"/>
    <w:rsid w:val="00590471"/>
    <w:rsid w:val="005A7C89"/>
    <w:rsid w:val="005D01FA"/>
    <w:rsid w:val="006050D8"/>
    <w:rsid w:val="006506B4"/>
    <w:rsid w:val="007913A5"/>
    <w:rsid w:val="007F5B63"/>
    <w:rsid w:val="00846CB9"/>
    <w:rsid w:val="008472E9"/>
    <w:rsid w:val="008C0278"/>
    <w:rsid w:val="008C2CFC"/>
    <w:rsid w:val="00B6466C"/>
    <w:rsid w:val="00BD0993"/>
    <w:rsid w:val="00CE1E3D"/>
    <w:rsid w:val="00DF2F8A"/>
    <w:rsid w:val="00E40D3D"/>
    <w:rsid w:val="00E90A60"/>
    <w:rsid w:val="00EE7E09"/>
    <w:rsid w:val="00F0223C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49C9A7"/>
  <w14:defaultImageDpi w14:val="0"/>
  <w15:docId w15:val="{EF3EB4D7-44D7-4622-A0B1-8AE96688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3.png"/><Relationship Id="rId7" Type="http://schemas.openxmlformats.org/officeDocument/2006/relationships/image" Target="media/image8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resume.dotx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Ana</dc:creator>
  <cp:keywords/>
  <dc:description/>
  <cp:lastModifiedBy>Ана Вучељић</cp:lastModifiedBy>
  <cp:revision>2</cp:revision>
  <dcterms:created xsi:type="dcterms:W3CDTF">2020-04-11T09:57:00Z</dcterms:created>
  <dcterms:modified xsi:type="dcterms:W3CDTF">2020-04-11T09:57:00Z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